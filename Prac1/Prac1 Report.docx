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061"/>
      </w:tblGrid>
      <w:tr w:rsidR="002A451F" w14:paraId="36A24F2C" w14:textId="77777777" w:rsidTr="008B7065">
        <w:trPr>
          <w:trHeight w:val="720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</w:tcPr>
          <w:tbl>
            <w:tblPr>
              <w:tblW w:w="499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er layout table"/>
            </w:tblPr>
            <w:tblGrid>
              <w:gridCol w:w="21"/>
              <w:gridCol w:w="5289"/>
              <w:gridCol w:w="5724"/>
              <w:gridCol w:w="20"/>
            </w:tblGrid>
            <w:tr w:rsidR="002A451F" w:rsidRPr="007A53F1" w14:paraId="216AD3E0" w14:textId="77777777" w:rsidTr="006550AB">
              <w:trPr>
                <w:trHeight w:val="1564"/>
              </w:trPr>
              <w:tc>
                <w:tcPr>
                  <w:tcW w:w="21" w:type="dxa"/>
                  <w:shd w:val="clear" w:color="auto" w:fill="006666" w:themeFill="accent3"/>
                </w:tcPr>
                <w:p w14:paraId="2D48D4A7" w14:textId="77777777" w:rsidR="002A451F" w:rsidRPr="007A53F1" w:rsidRDefault="002A451F" w:rsidP="002A451F"/>
              </w:tc>
              <w:tc>
                <w:tcPr>
                  <w:tcW w:w="5289" w:type="dxa"/>
                  <w:tcBorders>
                    <w:right w:val="single" w:sz="36" w:space="0" w:color="FFFFFF" w:themeColor="background1"/>
                  </w:tcBorders>
                  <w:shd w:val="clear" w:color="auto" w:fill="006666" w:themeFill="accent3"/>
                  <w:vAlign w:val="center"/>
                </w:tcPr>
                <w:sdt>
                  <w:sdtPr>
                    <w:rPr>
                      <w:rFonts w:ascii="Amino-Alt" w:hAnsi="Amino-Alt"/>
                      <w:sz w:val="28"/>
                      <w:szCs w:val="28"/>
                    </w:rPr>
                    <w:alias w:val="Enter Company:"/>
                    <w:tag w:val="Enter Company:"/>
                    <w:id w:val="1598371961"/>
                    <w:placeholder>
                      <w:docPart w:val="97CC31A291334F0EA68CB553A3D821E8"/>
                    </w:placeholder>
                    <w15:appearance w15:val="hidden"/>
                  </w:sdtPr>
                  <w:sdtEndPr/>
                  <w:sdtContent>
                    <w:p w14:paraId="58C65260" w14:textId="23F1E7BC" w:rsidR="006550AB" w:rsidRDefault="006550AB" w:rsidP="006550AB">
                      <w:pPr>
                        <w:pStyle w:val="ContactInfo"/>
                        <w:spacing w:before="0"/>
                        <w:rPr>
                          <w:rFonts w:ascii="Amino-Alt" w:hAnsi="Amino-Alt"/>
                          <w:sz w:val="28"/>
                          <w:szCs w:val="28"/>
                        </w:rPr>
                      </w:pPr>
                      <w:r w:rsidRPr="006550AB">
                        <w:rPr>
                          <w:rFonts w:ascii="Amino-Alt" w:hAnsi="Amino-Alt"/>
                          <w:sz w:val="28"/>
                          <w:szCs w:val="28"/>
                        </w:rPr>
                        <w:t>EEE3096</w:t>
                      </w:r>
                    </w:p>
                    <w:p w14:paraId="5E12D286" w14:textId="745E17DC" w:rsidR="002A451F" w:rsidRPr="007A53F1" w:rsidRDefault="002A451F" w:rsidP="006550AB">
                      <w:pPr>
                        <w:pStyle w:val="ContactInfo"/>
                        <w:spacing w:before="0"/>
                        <w:rPr>
                          <w:rFonts w:ascii="Amino-Alt" w:hAnsi="Amino-Alt"/>
                          <w:sz w:val="28"/>
                          <w:szCs w:val="28"/>
                        </w:rPr>
                      </w:pPr>
                      <w:r w:rsidRPr="007A53F1">
                        <w:rPr>
                          <w:rFonts w:ascii="Amino-Alt" w:hAnsi="Amino-Alt"/>
                          <w:sz w:val="28"/>
                          <w:szCs w:val="28"/>
                        </w:rPr>
                        <w:t>CHRIS KATEERA</w:t>
                      </w:r>
                    </w:p>
                  </w:sdtContent>
                </w:sdt>
                <w:sdt>
                  <w:sdtPr>
                    <w:rPr>
                      <w:rFonts w:ascii="Amino-Alt" w:hAnsi="Amino-Alt"/>
                      <w:sz w:val="28"/>
                      <w:szCs w:val="28"/>
                    </w:rPr>
                    <w:alias w:val="Enter Street Address, City, ST ZIP Code:"/>
                    <w:tag w:val="Enter Street Address, City, ST ZIP Code:"/>
                    <w:id w:val="1560205729"/>
                    <w:placeholder>
                      <w:docPart w:val="7F1B5E987B414090AD2DDC6105E6DCD1"/>
                    </w:placeholder>
                    <w15:appearance w15:val="hidden"/>
                  </w:sdtPr>
                  <w:sdtEndPr/>
                  <w:sdtContent>
                    <w:p w14:paraId="13233FF1" w14:textId="77777777" w:rsidR="002A451F" w:rsidRPr="007A53F1" w:rsidRDefault="002A451F" w:rsidP="006550AB">
                      <w:pPr>
                        <w:pStyle w:val="ContactInfo"/>
                        <w:spacing w:before="0"/>
                        <w:rPr>
                          <w:rFonts w:ascii="Amino-Alt" w:hAnsi="Amino-Alt"/>
                          <w:sz w:val="28"/>
                          <w:szCs w:val="28"/>
                        </w:rPr>
                      </w:pPr>
                      <w:r w:rsidRPr="007A53F1">
                        <w:rPr>
                          <w:rFonts w:ascii="Amino-Alt" w:hAnsi="Amino-Alt"/>
                          <w:sz w:val="28"/>
                          <w:szCs w:val="28"/>
                        </w:rPr>
                        <w:t>KTRKUD001</w:t>
                      </w:r>
                    </w:p>
                  </w:sdtContent>
                </w:sdt>
                <w:p w14:paraId="46AC117A" w14:textId="44C7EAD5" w:rsidR="002A451F" w:rsidRPr="007A53F1" w:rsidRDefault="00A43865" w:rsidP="006550AB">
                  <w:pPr>
                    <w:pStyle w:val="ContactInfo"/>
                    <w:spacing w:before="0"/>
                  </w:pPr>
                  <w:r>
                    <w:rPr>
                      <w:rFonts w:ascii="Amino-Alt" w:hAnsi="Amino-Alt"/>
                      <w:sz w:val="28"/>
                      <w:szCs w:val="28"/>
                    </w:rPr>
                    <w:t>JULY</w:t>
                  </w:r>
                  <w:r w:rsidR="002A451F" w:rsidRPr="007A53F1">
                    <w:rPr>
                      <w:rFonts w:ascii="Amino-Alt" w:hAnsi="Amino-Alt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mino-Alt" w:hAnsi="Amino-Alt"/>
                      <w:sz w:val="28"/>
                      <w:szCs w:val="28"/>
                    </w:rPr>
                    <w:t>23</w:t>
                  </w:r>
                  <w:r w:rsidR="002A451F" w:rsidRPr="007A53F1">
                    <w:rPr>
                      <w:rFonts w:ascii="Amino-Alt" w:hAnsi="Amino-Alt"/>
                      <w:sz w:val="28"/>
                      <w:szCs w:val="28"/>
                    </w:rPr>
                    <w:t>, 2019</w:t>
                  </w:r>
                  <w:r w:rsidR="002A451F" w:rsidRPr="007A53F1">
                    <w:br/>
                  </w:r>
                </w:p>
              </w:tc>
              <w:tc>
                <w:tcPr>
                  <w:tcW w:w="5724" w:type="dxa"/>
                  <w:tcBorders>
                    <w:left w:val="single" w:sz="36" w:space="0" w:color="FFFFFF" w:themeColor="background1"/>
                  </w:tcBorders>
                  <w:shd w:val="clear" w:color="auto" w:fill="006666" w:themeFill="accent3"/>
                  <w:vAlign w:val="center"/>
                </w:tcPr>
                <w:p w14:paraId="52274245" w14:textId="2D22D98A" w:rsidR="002A451F" w:rsidRPr="007A53F1" w:rsidRDefault="008E2092" w:rsidP="002A451F">
                  <w:pPr>
                    <w:pStyle w:val="ContactInfo"/>
                    <w:jc w:val="center"/>
                    <w:rPr>
                      <w:rFonts w:ascii="Amino-Alt" w:hAnsi="Amino-Alt"/>
                    </w:rPr>
                  </w:pPr>
                  <w:r w:rsidRPr="008E2092">
                    <w:rPr>
                      <w:rFonts w:ascii="Amino-Alt" w:hAnsi="Amino-Alt"/>
                    </w:rPr>
                    <w:t>CYBER-PHYSICAL</w:t>
                  </w:r>
                  <w:r>
                    <w:rPr>
                      <w:rFonts w:ascii="Amino-Alt" w:hAnsi="Amino-Alt"/>
                    </w:rPr>
                    <w:t xml:space="preserve"> /</w:t>
                  </w:r>
                  <w:r w:rsidRPr="007A53F1">
                    <w:rPr>
                      <w:rFonts w:ascii="Amino-Alt" w:hAnsi="Amino-Alt"/>
                    </w:rPr>
                    <w:t xml:space="preserve"> </w:t>
                  </w:r>
                  <w:r w:rsidR="00A61CA3">
                    <w:rPr>
                      <w:rFonts w:ascii="Amino-Alt" w:hAnsi="Amino-Alt"/>
                    </w:rPr>
                    <w:t>EMBEDDED SYSYTEMS II</w:t>
                  </w:r>
                  <w:r w:rsidR="00072403">
                    <w:rPr>
                      <w:rFonts w:ascii="Amino-Alt" w:hAnsi="Amino-Alt"/>
                    </w:rPr>
                    <w:br/>
                  </w:r>
                  <w:r w:rsidR="00072403">
                    <w:rPr>
                      <w:noProof/>
                    </w:rPr>
                    <w:drawing>
                      <wp:inline distT="0" distB="0" distL="0" distR="0" wp14:anchorId="4BE60A5D" wp14:editId="478EA817">
                        <wp:extent cx="3450095" cy="572494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43081" cy="587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" w:type="dxa"/>
                  <w:shd w:val="clear" w:color="auto" w:fill="006666" w:themeFill="accent3"/>
                </w:tcPr>
                <w:p w14:paraId="47263FCF" w14:textId="77777777" w:rsidR="002A451F" w:rsidRPr="007A53F1" w:rsidRDefault="002A451F" w:rsidP="002A451F">
                  <w:pPr>
                    <w:pStyle w:val="Graphic"/>
                    <w:rPr>
                      <w:color w:val="006666" w:themeColor="accent3"/>
                    </w:rPr>
                  </w:pPr>
                </w:p>
              </w:tc>
            </w:tr>
          </w:tbl>
          <w:p w14:paraId="19C506CB" w14:textId="77777777" w:rsidR="002A451F" w:rsidRPr="00F3085E" w:rsidRDefault="002A451F" w:rsidP="002A451F">
            <w:pPr>
              <w:pStyle w:val="Heading1"/>
              <w:ind w:left="8640" w:hanging="8640"/>
              <w:jc w:val="center"/>
              <w:outlineLvl w:val="0"/>
              <w:rPr>
                <w:sz w:val="36"/>
              </w:rPr>
            </w:pPr>
          </w:p>
        </w:tc>
      </w:tr>
      <w:tr w:rsidR="002A451F" w:rsidRPr="002A451F" w14:paraId="5F29B68C" w14:textId="77777777" w:rsidTr="008B7065">
        <w:trPr>
          <w:trHeight w:val="171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8A9A4F2" w14:textId="5EB9E8D9" w:rsidR="002A451F" w:rsidRPr="002A451F" w:rsidRDefault="00A43865" w:rsidP="002A451F">
            <w:pPr>
              <w:pStyle w:val="Heading1"/>
              <w:ind w:left="8640" w:hanging="8640"/>
              <w:jc w:val="center"/>
              <w:outlineLvl w:val="0"/>
              <w:rPr>
                <w:sz w:val="32"/>
              </w:rPr>
            </w:pPr>
            <w:r>
              <w:rPr>
                <w:sz w:val="32"/>
              </w:rPr>
              <w:t>PRACTICAL 1</w:t>
            </w:r>
          </w:p>
        </w:tc>
      </w:tr>
      <w:tr w:rsidR="002A451F" w14:paraId="2FAC2C8A" w14:textId="77777777" w:rsidTr="008B7065">
        <w:trPr>
          <w:trHeight w:val="263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1E88110" w14:textId="3B0D90C8" w:rsidR="002A451F" w:rsidRDefault="00310D3A" w:rsidP="002A451F">
            <w:pPr>
              <w:pStyle w:val="Heading1"/>
              <w:ind w:left="8640" w:hanging="8640"/>
              <w:outlineLvl w:val="0"/>
            </w:pPr>
            <w:r>
              <w:t>OUTCOMES</w:t>
            </w:r>
            <w:r w:rsidR="002A451F">
              <w:t xml:space="preserve"> </w:t>
            </w:r>
          </w:p>
        </w:tc>
      </w:tr>
      <w:tr w:rsidR="002A451F" w14:paraId="5B0D7C2B" w14:textId="77777777" w:rsidTr="008B7065">
        <w:trPr>
          <w:trHeight w:val="720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F589249" w14:textId="77777777" w:rsidR="00482746" w:rsidRDefault="00310D3A" w:rsidP="00482746">
            <w:pPr>
              <w:pStyle w:val="Heading1"/>
              <w:outlineLvl w:val="0"/>
              <w:rPr>
                <w:b w:val="0"/>
                <w:caps w:val="0"/>
              </w:rPr>
            </w:pPr>
            <w:r w:rsidRPr="009D6D1A">
              <w:rPr>
                <w:b w:val="0"/>
                <w:caps w:val="0"/>
              </w:rPr>
              <w:t>•Basic GPIO Usage</w:t>
            </w:r>
            <w:r w:rsidR="009D6D1A">
              <w:rPr>
                <w:b w:val="0"/>
                <w:caps w:val="0"/>
              </w:rPr>
              <w:tab/>
            </w:r>
            <w:r w:rsidRPr="009D6D1A">
              <w:rPr>
                <w:b w:val="0"/>
                <w:caps w:val="0"/>
              </w:rPr>
              <w:t>•Interrupts</w:t>
            </w:r>
            <w:r w:rsidR="009D6D1A">
              <w:rPr>
                <w:b w:val="0"/>
                <w:caps w:val="0"/>
              </w:rPr>
              <w:tab/>
            </w:r>
            <w:r w:rsidRPr="009D6D1A">
              <w:rPr>
                <w:b w:val="0"/>
                <w:caps w:val="0"/>
              </w:rPr>
              <w:t>•Debouncing</w:t>
            </w:r>
            <w:r w:rsidR="009D6D1A">
              <w:rPr>
                <w:b w:val="0"/>
                <w:caps w:val="0"/>
              </w:rPr>
              <w:tab/>
            </w:r>
            <w:r w:rsidR="00482746">
              <w:rPr>
                <w:b w:val="0"/>
                <w:caps w:val="0"/>
              </w:rPr>
              <w:t xml:space="preserve">   </w:t>
            </w:r>
            <w:r w:rsidRPr="009D6D1A">
              <w:rPr>
                <w:b w:val="0"/>
                <w:caps w:val="0"/>
              </w:rPr>
              <w:t>•Git</w:t>
            </w:r>
            <w:r w:rsidR="009D6D1A">
              <w:rPr>
                <w:b w:val="0"/>
                <w:caps w:val="0"/>
              </w:rPr>
              <w:tab/>
            </w:r>
            <w:r w:rsidR="00482746">
              <w:rPr>
                <w:b w:val="0"/>
                <w:caps w:val="0"/>
              </w:rPr>
              <w:t xml:space="preserve">   </w:t>
            </w:r>
            <w:r w:rsidRPr="009D6D1A">
              <w:rPr>
                <w:b w:val="0"/>
                <w:caps w:val="0"/>
              </w:rPr>
              <w:t>•Bash</w:t>
            </w:r>
            <w:r w:rsidR="00482746">
              <w:rPr>
                <w:b w:val="0"/>
                <w:caps w:val="0"/>
              </w:rPr>
              <w:t xml:space="preserve">   </w:t>
            </w:r>
            <w:r w:rsidRPr="009D6D1A">
              <w:rPr>
                <w:b w:val="0"/>
                <w:caps w:val="0"/>
              </w:rPr>
              <w:t>•SSH</w:t>
            </w:r>
          </w:p>
          <w:p w14:paraId="16D3EBE5" w14:textId="6F6F53F5" w:rsidR="002A451F" w:rsidRPr="00752E67" w:rsidRDefault="002A451F" w:rsidP="00482746">
            <w:pPr>
              <w:pStyle w:val="Heading1"/>
              <w:outlineLvl w:val="0"/>
              <w:rPr>
                <w:b w:val="0"/>
                <w:caps w:val="0"/>
                <w:szCs w:val="24"/>
              </w:rPr>
            </w:pPr>
            <w:r>
              <w:br/>
            </w:r>
            <w:r w:rsidR="00AF62E3">
              <w:t>TERMINAL TASK</w:t>
            </w:r>
          </w:p>
        </w:tc>
      </w:tr>
      <w:tr w:rsidR="002A451F" w14:paraId="6DFA3811" w14:textId="77777777" w:rsidTr="008B7065">
        <w:trPr>
          <w:trHeight w:val="2467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907A65C" w14:textId="07A4C7BD" w:rsidR="00AF62E3" w:rsidRDefault="00933346" w:rsidP="00AF62E3">
            <w:pPr>
              <w:pStyle w:val="Heading1"/>
              <w:outlineLvl w:val="0"/>
              <w:rPr>
                <w:caps w:val="0"/>
              </w:rPr>
            </w:pPr>
            <w:r w:rsidRPr="00440199">
              <w:rPr>
                <w:b w:val="0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120BA52" wp14:editId="37FA880D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3867150</wp:posOffset>
                      </wp:positionV>
                      <wp:extent cx="3693160" cy="284480"/>
                      <wp:effectExtent l="0" t="0" r="21590" b="2032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3160" cy="28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4FAE1" w14:textId="02CE7432" w:rsidR="002A451F" w:rsidRPr="005B58E4" w:rsidRDefault="002A451F" w:rsidP="00985FBB">
                                  <w:pPr>
                                    <w:pStyle w:val="Heading1"/>
                                    <w:rPr>
                                      <w:b w:val="0"/>
                                      <w:caps w:val="0"/>
                                      <w:sz w:val="20"/>
                                      <w:szCs w:val="20"/>
                                    </w:rPr>
                                  </w:pPr>
                                  <w:r w:rsidRPr="005B58E4">
                                    <w:rPr>
                                      <w:b w:val="0"/>
                                      <w:caps w:val="0"/>
                                      <w:sz w:val="20"/>
                                      <w:szCs w:val="20"/>
                                    </w:rPr>
                                    <w:t>Figure 1.</w:t>
                                  </w:r>
                                  <w:r w:rsidR="00985FBB">
                                    <w:rPr>
                                      <w:b w:val="0"/>
                                      <w:caps w:val="0"/>
                                      <w:sz w:val="20"/>
                                      <w:szCs w:val="20"/>
                                    </w:rPr>
                                    <w:t xml:space="preserve"> Screenshot of terminal commands post execution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20BA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9.75pt;margin-top:304.5pt;width:290.8pt;height:2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">
                      <v:textbox>
                        <w:txbxContent>
                          <w:p w14:paraId="16B4FAE1" w14:textId="02CE7432" w:rsidR="002A451F" w:rsidRPr="005B58E4" w:rsidRDefault="002A451F" w:rsidP="00985FBB">
                            <w:pPr>
                              <w:pStyle w:val="Heading1"/>
                              <w:rPr>
                                <w:b w:val="0"/>
                                <w:caps w:val="0"/>
                                <w:sz w:val="20"/>
                                <w:szCs w:val="20"/>
                              </w:rPr>
                            </w:pPr>
                            <w:r w:rsidRPr="005B58E4">
                              <w:rPr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Figure 1.</w:t>
                            </w:r>
                            <w:r w:rsidR="00985FBB">
                              <w:rPr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 xml:space="preserve"> Screenshot of terminal commands post execution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62E3">
              <w:t xml:space="preserve"> </w:t>
            </w:r>
            <w:r w:rsidR="00AF62E3">
              <w:rPr>
                <w:noProof/>
              </w:rPr>
              <w:drawing>
                <wp:inline distT="0" distB="0" distL="0" distR="0" wp14:anchorId="527FD606" wp14:editId="170DCE01">
                  <wp:extent cx="6858000" cy="3854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CD4BD" w14:textId="6431E8BB" w:rsidR="002A451F" w:rsidRPr="00825C42" w:rsidRDefault="002A451F" w:rsidP="00933346">
            <w:pPr>
              <w:pStyle w:val="Heading1"/>
              <w:spacing w:after="0"/>
              <w:outlineLvl w:val="0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aps w:val="0"/>
                  </w:rPr>
                  <w:br/>
                </m:r>
                <m:r>
                  <w:br/>
                </m:r>
              </m:oMath>
            </m:oMathPara>
            <w:r w:rsidR="00EF2400">
              <w:t>PROGRAMMING TASK</w:t>
            </w:r>
          </w:p>
        </w:tc>
      </w:tr>
      <w:tr w:rsidR="002A451F" w14:paraId="7A5CC0B6" w14:textId="77777777" w:rsidTr="008152AE">
        <w:trPr>
          <w:trHeight w:val="2443"/>
        </w:trPr>
        <w:tc>
          <w:tcPr>
            <w:tcW w:w="11061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7AE721D" w14:textId="43EBBC79" w:rsidR="00001DE5" w:rsidRDefault="00FA453B" w:rsidP="00A51520">
            <w:pPr>
              <w:pStyle w:val="Heading1"/>
              <w:outlineLvl w:val="0"/>
            </w:pPr>
            <w:r>
              <w:rPr>
                <w:b w:val="0"/>
                <w:caps w:val="0"/>
                <w:sz w:val="22"/>
                <w:szCs w:val="22"/>
              </w:rPr>
              <w:br/>
            </w:r>
          </w:p>
        </w:tc>
      </w:tr>
      <w:tr w:rsidR="002A451F" w14:paraId="1C74BAA0" w14:textId="77777777" w:rsidTr="00565CF1">
        <w:trPr>
          <w:trHeight w:hRule="exact" w:val="336"/>
        </w:trPr>
        <w:tc>
          <w:tcPr>
            <w:tcW w:w="11061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5D63602E" w14:textId="77777777" w:rsidR="00565CF1" w:rsidRDefault="00565CF1" w:rsidP="002A451F">
            <w:pPr>
              <w:pStyle w:val="Heading1"/>
              <w:outlineLvl w:val="0"/>
              <w:rPr>
                <w:b w:val="0"/>
                <w:caps w:val="0"/>
              </w:rPr>
            </w:pPr>
            <w:r>
              <w:t>GRAPHICAL COMPARISON</w:t>
            </w:r>
            <w:r w:rsidR="00BA16E6">
              <w:br w:type="textWrapping" w:clear="all"/>
            </w:r>
          </w:p>
          <w:p w14:paraId="1B86C65E" w14:textId="7DD1B3E3" w:rsidR="002A451F" w:rsidRDefault="002A451F" w:rsidP="002A451F">
            <w:pPr>
              <w:pStyle w:val="Heading2"/>
              <w:outlineLvl w:val="1"/>
            </w:pPr>
            <w:r w:rsidRPr="00010B33">
              <w:rPr>
                <w:b/>
                <w:caps w:val="0"/>
              </w:rPr>
              <w:t xml:space="preserve">CONCLUSION </w:t>
            </w:r>
            <w:r>
              <w:rPr>
                <w:b/>
                <w:caps w:val="0"/>
              </w:rPr>
              <w:t>AND</w:t>
            </w:r>
            <w:r w:rsidRPr="00010B33">
              <w:rPr>
                <w:b/>
                <w:caps w:val="0"/>
              </w:rPr>
              <w:t xml:space="preserve"> COMMENTS ONCLUSION </w:t>
            </w:r>
            <w:r>
              <w:rPr>
                <w:b/>
                <w:caps w:val="0"/>
              </w:rPr>
              <w:t>AND</w:t>
            </w:r>
            <w:r w:rsidRPr="00010B33">
              <w:rPr>
                <w:b/>
                <w:caps w:val="0"/>
              </w:rPr>
              <w:t xml:space="preserve"> COMMENTS</w:t>
            </w:r>
          </w:p>
        </w:tc>
      </w:tr>
      <w:tr w:rsidR="00565CF1" w14:paraId="4DAD6990" w14:textId="77777777" w:rsidTr="00101DE0">
        <w:trPr>
          <w:trHeight w:hRule="exact" w:val="5067"/>
        </w:trPr>
        <w:tc>
          <w:tcPr>
            <w:tcW w:w="11061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C90F08F" w14:textId="14A4D968" w:rsidR="00565CF1" w:rsidRPr="00852600" w:rsidRDefault="00565CF1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  <w:r w:rsidRPr="00852600">
              <w:rPr>
                <w:b w:val="0"/>
                <w:caps w:val="0"/>
                <w:sz w:val="22"/>
                <w:szCs w:val="22"/>
              </w:rPr>
              <w:lastRenderedPageBreak/>
              <w:br/>
            </w:r>
          </w:p>
          <w:p w14:paraId="7A2A9FFE" w14:textId="549B005F" w:rsidR="00AF58B3" w:rsidRDefault="00AF58B3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5F400707" w14:textId="2423F0D2" w:rsidR="00BD6807" w:rsidRDefault="00BD6807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47F5E02D" w14:textId="128F20F7" w:rsidR="00BD6807" w:rsidRDefault="00BD6807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01CA289F" w14:textId="77777777" w:rsidR="00BD6807" w:rsidRPr="00852600" w:rsidRDefault="00BD6807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11A43436" w14:textId="721B5207" w:rsidR="00AF58B3" w:rsidRPr="00852600" w:rsidRDefault="00AF58B3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4F0ABC47" w14:textId="69E5C476" w:rsidR="001105E3" w:rsidRDefault="001105E3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  <w:bookmarkStart w:id="0" w:name="_GoBack"/>
            <w:bookmarkEnd w:id="0"/>
          </w:p>
          <w:p w14:paraId="2EAEC673" w14:textId="01FFEC9E" w:rsidR="001105E3" w:rsidRDefault="001105E3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</w:p>
          <w:p w14:paraId="51B6A670" w14:textId="3B827BF8" w:rsidR="001105E3" w:rsidRPr="008575F9" w:rsidRDefault="00101DE0" w:rsidP="00565CF1">
            <w:pPr>
              <w:pStyle w:val="Heading1"/>
              <w:outlineLvl w:val="0"/>
              <w:rPr>
                <w:b w:val="0"/>
                <w:caps w:val="0"/>
                <w:sz w:val="22"/>
                <w:szCs w:val="22"/>
              </w:rPr>
            </w:pPr>
            <w:r>
              <w:rPr>
                <w:b w:val="0"/>
                <w:caps w:val="0"/>
                <w:sz w:val="22"/>
                <w:szCs w:val="22"/>
              </w:rPr>
              <w:br/>
            </w:r>
          </w:p>
          <w:p w14:paraId="304E7A0F" w14:textId="1915CC0C" w:rsidR="00565CF1" w:rsidRPr="00AF58B3" w:rsidRDefault="00565CF1" w:rsidP="00565CF1">
            <w:pPr>
              <w:pStyle w:val="Heading1"/>
              <w:outlineLvl w:val="0"/>
              <w:rPr>
                <w:b w:val="0"/>
                <w:caps w:val="0"/>
              </w:rPr>
            </w:pPr>
          </w:p>
        </w:tc>
      </w:tr>
      <w:tr w:rsidR="002A451F" w14:paraId="5695B2C4" w14:textId="77777777" w:rsidTr="00497329">
        <w:trPr>
          <w:trHeight w:hRule="exact" w:val="119"/>
        </w:trPr>
        <w:tc>
          <w:tcPr>
            <w:tcW w:w="11061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5923F5E" w14:textId="77777777" w:rsidR="002A451F" w:rsidRPr="00E219DC" w:rsidRDefault="002A451F" w:rsidP="002A451F"/>
        </w:tc>
      </w:tr>
      <w:tr w:rsidR="002A451F" w14:paraId="6C18AD92" w14:textId="77777777" w:rsidTr="008B7065">
        <w:trPr>
          <w:trHeight w:hRule="exact" w:val="201"/>
        </w:trPr>
        <w:tc>
          <w:tcPr>
            <w:tcW w:w="11061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26EB4BF" w14:textId="4FDC93E4" w:rsidR="002A451F" w:rsidRPr="00E219DC" w:rsidRDefault="002A451F" w:rsidP="002A451F"/>
        </w:tc>
      </w:tr>
    </w:tbl>
    <w:p w14:paraId="09C79E00" w14:textId="60CC19AC" w:rsidR="008E3A9C" w:rsidRDefault="008E3A9C" w:rsidP="003C02C4"/>
    <w:sectPr w:rsidR="008E3A9C" w:rsidSect="003C02C4">
      <w:headerReference w:type="default" r:id="rId13"/>
      <w:footerReference w:type="default" r:id="rId14"/>
      <w:pgSz w:w="12240" w:h="15840" w:code="1"/>
      <w:pgMar w:top="720" w:right="720" w:bottom="284" w:left="72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0036" w14:textId="77777777" w:rsidR="005562F6" w:rsidRDefault="005562F6" w:rsidP="00E02929">
      <w:pPr>
        <w:spacing w:after="0"/>
      </w:pPr>
      <w:r>
        <w:separator/>
      </w:r>
    </w:p>
    <w:p w14:paraId="303CE612" w14:textId="77777777" w:rsidR="005562F6" w:rsidRDefault="005562F6"/>
  </w:endnote>
  <w:endnote w:type="continuationSeparator" w:id="0">
    <w:p w14:paraId="2CE01BA8" w14:textId="77777777" w:rsidR="005562F6" w:rsidRDefault="005562F6" w:rsidP="00E02929">
      <w:pPr>
        <w:spacing w:after="0"/>
      </w:pPr>
      <w:r>
        <w:continuationSeparator/>
      </w:r>
    </w:p>
    <w:p w14:paraId="2C91B880" w14:textId="77777777" w:rsidR="005562F6" w:rsidRDefault="00556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ino-Alt">
    <w:panose1 w:val="02000000000000000000"/>
    <w:charset w:val="00"/>
    <w:family w:val="auto"/>
    <w:pitch w:val="variable"/>
    <w:sig w:usb0="800000AF" w:usb1="5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no 13">
    <w:panose1 w:val="02000000000000000000"/>
    <w:charset w:val="00"/>
    <w:family w:val="auto"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EDEC5" w14:textId="77777777" w:rsidR="00813E52" w:rsidRDefault="00813E52">
    <w:pPr>
      <w:pStyle w:val="Footer"/>
    </w:pPr>
    <w:r>
      <w:t xml:space="preserve">Page </w:t>
    </w:r>
    <w:sdt>
      <w:sdtPr>
        <w:id w:val="106171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9B4F48B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6A59" w14:textId="77777777" w:rsidR="005562F6" w:rsidRDefault="005562F6" w:rsidP="00E02929">
      <w:pPr>
        <w:spacing w:after="0"/>
      </w:pPr>
      <w:r>
        <w:separator/>
      </w:r>
    </w:p>
    <w:p w14:paraId="69DEB1CB" w14:textId="77777777" w:rsidR="005562F6" w:rsidRDefault="005562F6"/>
  </w:footnote>
  <w:footnote w:type="continuationSeparator" w:id="0">
    <w:p w14:paraId="02ACDBF9" w14:textId="77777777" w:rsidR="005562F6" w:rsidRDefault="005562F6" w:rsidP="00E02929">
      <w:pPr>
        <w:spacing w:after="0"/>
      </w:pPr>
      <w:r>
        <w:continuationSeparator/>
      </w:r>
    </w:p>
    <w:p w14:paraId="3C7F8572" w14:textId="77777777" w:rsidR="005562F6" w:rsidRDefault="005562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ADE4" w14:textId="42BD8684" w:rsidR="0066529B" w:rsidRPr="0066529B" w:rsidRDefault="0066529B" w:rsidP="0066529B">
    <w:pPr>
      <w:pStyle w:val="Header"/>
      <w:jc w:val="right"/>
      <w:rPr>
        <w:rFonts w:ascii="Amino 13" w:hAnsi="Amino 13"/>
        <w:lang w:val="en-ZA"/>
      </w:rPr>
    </w:pPr>
    <w:r w:rsidRPr="0066529B">
      <w:rPr>
        <w:rFonts w:ascii="Amino 13" w:hAnsi="Amino 13"/>
        <w:lang w:val="en-ZA"/>
      </w:rPr>
      <w:t>KTRKUD001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5E03B8"/>
    <w:multiLevelType w:val="hybridMultilevel"/>
    <w:tmpl w:val="58B8DE78"/>
    <w:lvl w:ilvl="0" w:tplc="A36AB6AC">
      <w:start w:val="100"/>
      <w:numFmt w:val="bullet"/>
      <w:lvlText w:val="-"/>
      <w:lvlJc w:val="left"/>
      <w:pPr>
        <w:ind w:left="720" w:hanging="360"/>
      </w:pPr>
      <w:rPr>
        <w:rFonts w:ascii="Franklin Gothic Medium" w:eastAsiaTheme="majorEastAsia" w:hAnsi="Franklin Gothic Medium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77C16"/>
    <w:multiLevelType w:val="hybridMultilevel"/>
    <w:tmpl w:val="68EE11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C3"/>
    <w:rsid w:val="00001DE5"/>
    <w:rsid w:val="000025D2"/>
    <w:rsid w:val="00002E34"/>
    <w:rsid w:val="00002EF0"/>
    <w:rsid w:val="00005BE5"/>
    <w:rsid w:val="00010B33"/>
    <w:rsid w:val="00012ABF"/>
    <w:rsid w:val="00016E4D"/>
    <w:rsid w:val="00017C90"/>
    <w:rsid w:val="000260A9"/>
    <w:rsid w:val="00030A78"/>
    <w:rsid w:val="00033482"/>
    <w:rsid w:val="00035A66"/>
    <w:rsid w:val="00040150"/>
    <w:rsid w:val="0004095C"/>
    <w:rsid w:val="00047D02"/>
    <w:rsid w:val="000508ED"/>
    <w:rsid w:val="00052DAA"/>
    <w:rsid w:val="000610F5"/>
    <w:rsid w:val="00064489"/>
    <w:rsid w:val="00065B85"/>
    <w:rsid w:val="00072403"/>
    <w:rsid w:val="00091368"/>
    <w:rsid w:val="0009563B"/>
    <w:rsid w:val="000A3065"/>
    <w:rsid w:val="000A4DFC"/>
    <w:rsid w:val="000A4E29"/>
    <w:rsid w:val="000B42B5"/>
    <w:rsid w:val="000B4909"/>
    <w:rsid w:val="000B7024"/>
    <w:rsid w:val="000C15F3"/>
    <w:rsid w:val="000C215D"/>
    <w:rsid w:val="000C321B"/>
    <w:rsid w:val="000D6037"/>
    <w:rsid w:val="000D7212"/>
    <w:rsid w:val="000D7B4D"/>
    <w:rsid w:val="00101DE0"/>
    <w:rsid w:val="00102A00"/>
    <w:rsid w:val="001069E4"/>
    <w:rsid w:val="001105E3"/>
    <w:rsid w:val="00113ABC"/>
    <w:rsid w:val="001142BB"/>
    <w:rsid w:val="00114958"/>
    <w:rsid w:val="00116668"/>
    <w:rsid w:val="001204FD"/>
    <w:rsid w:val="001232D6"/>
    <w:rsid w:val="001265F1"/>
    <w:rsid w:val="00135A07"/>
    <w:rsid w:val="0013652A"/>
    <w:rsid w:val="00137923"/>
    <w:rsid w:val="00141C55"/>
    <w:rsid w:val="001427D6"/>
    <w:rsid w:val="00145860"/>
    <w:rsid w:val="00145D68"/>
    <w:rsid w:val="00151933"/>
    <w:rsid w:val="00166CFC"/>
    <w:rsid w:val="00172AE9"/>
    <w:rsid w:val="00174653"/>
    <w:rsid w:val="00180649"/>
    <w:rsid w:val="00182D43"/>
    <w:rsid w:val="00191E0E"/>
    <w:rsid w:val="00193786"/>
    <w:rsid w:val="00195363"/>
    <w:rsid w:val="001960E4"/>
    <w:rsid w:val="001A3E8B"/>
    <w:rsid w:val="001A58E9"/>
    <w:rsid w:val="001B0C6F"/>
    <w:rsid w:val="001B5A4E"/>
    <w:rsid w:val="001C26EB"/>
    <w:rsid w:val="001C2FB1"/>
    <w:rsid w:val="001C6FBA"/>
    <w:rsid w:val="001C705E"/>
    <w:rsid w:val="001C7AD7"/>
    <w:rsid w:val="001D2D76"/>
    <w:rsid w:val="001D5AB4"/>
    <w:rsid w:val="001F31F6"/>
    <w:rsid w:val="0020390E"/>
    <w:rsid w:val="002050FE"/>
    <w:rsid w:val="00211522"/>
    <w:rsid w:val="00213BAE"/>
    <w:rsid w:val="0021407C"/>
    <w:rsid w:val="00233292"/>
    <w:rsid w:val="00240B38"/>
    <w:rsid w:val="00244DB1"/>
    <w:rsid w:val="0024661A"/>
    <w:rsid w:val="00246F02"/>
    <w:rsid w:val="00251688"/>
    <w:rsid w:val="002517EA"/>
    <w:rsid w:val="00252B72"/>
    <w:rsid w:val="0025394D"/>
    <w:rsid w:val="00253F01"/>
    <w:rsid w:val="00262319"/>
    <w:rsid w:val="00262BC3"/>
    <w:rsid w:val="0026367F"/>
    <w:rsid w:val="00270AD8"/>
    <w:rsid w:val="00271D8C"/>
    <w:rsid w:val="00273D13"/>
    <w:rsid w:val="00274D9E"/>
    <w:rsid w:val="00286B02"/>
    <w:rsid w:val="00290F0F"/>
    <w:rsid w:val="00292EF3"/>
    <w:rsid w:val="0029418F"/>
    <w:rsid w:val="002A1298"/>
    <w:rsid w:val="002A451F"/>
    <w:rsid w:val="002A5AEB"/>
    <w:rsid w:val="002B39F6"/>
    <w:rsid w:val="002C7AC3"/>
    <w:rsid w:val="002D097F"/>
    <w:rsid w:val="002D6AFE"/>
    <w:rsid w:val="002E49C7"/>
    <w:rsid w:val="00303B13"/>
    <w:rsid w:val="00305AE1"/>
    <w:rsid w:val="00306368"/>
    <w:rsid w:val="00306B1B"/>
    <w:rsid w:val="00310D3A"/>
    <w:rsid w:val="003120E0"/>
    <w:rsid w:val="00320458"/>
    <w:rsid w:val="00321270"/>
    <w:rsid w:val="00321895"/>
    <w:rsid w:val="00321F35"/>
    <w:rsid w:val="00325D45"/>
    <w:rsid w:val="00330154"/>
    <w:rsid w:val="00333202"/>
    <w:rsid w:val="003340A7"/>
    <w:rsid w:val="0033460E"/>
    <w:rsid w:val="00335C1D"/>
    <w:rsid w:val="00341A74"/>
    <w:rsid w:val="00341F00"/>
    <w:rsid w:val="00356BB9"/>
    <w:rsid w:val="00373383"/>
    <w:rsid w:val="003735D0"/>
    <w:rsid w:val="003843DE"/>
    <w:rsid w:val="0038652D"/>
    <w:rsid w:val="00386800"/>
    <w:rsid w:val="00392E08"/>
    <w:rsid w:val="00393D6F"/>
    <w:rsid w:val="003B0DAD"/>
    <w:rsid w:val="003B3082"/>
    <w:rsid w:val="003B4727"/>
    <w:rsid w:val="003C02C4"/>
    <w:rsid w:val="003C1FC0"/>
    <w:rsid w:val="003C3319"/>
    <w:rsid w:val="003C46A7"/>
    <w:rsid w:val="003C5D39"/>
    <w:rsid w:val="003C78CB"/>
    <w:rsid w:val="003D1DA3"/>
    <w:rsid w:val="003D2921"/>
    <w:rsid w:val="003D6565"/>
    <w:rsid w:val="003E0E78"/>
    <w:rsid w:val="003E36F6"/>
    <w:rsid w:val="003E4A14"/>
    <w:rsid w:val="00405D12"/>
    <w:rsid w:val="00420158"/>
    <w:rsid w:val="004257E0"/>
    <w:rsid w:val="004277C1"/>
    <w:rsid w:val="00431D02"/>
    <w:rsid w:val="00432E51"/>
    <w:rsid w:val="00433D66"/>
    <w:rsid w:val="00434172"/>
    <w:rsid w:val="00436384"/>
    <w:rsid w:val="004400BD"/>
    <w:rsid w:val="00440199"/>
    <w:rsid w:val="004413B9"/>
    <w:rsid w:val="00442A28"/>
    <w:rsid w:val="0044378E"/>
    <w:rsid w:val="004502DA"/>
    <w:rsid w:val="00452EC7"/>
    <w:rsid w:val="004537C5"/>
    <w:rsid w:val="00455320"/>
    <w:rsid w:val="00465B79"/>
    <w:rsid w:val="00472800"/>
    <w:rsid w:val="00477D69"/>
    <w:rsid w:val="00480C5C"/>
    <w:rsid w:val="00482746"/>
    <w:rsid w:val="00487195"/>
    <w:rsid w:val="00491E34"/>
    <w:rsid w:val="00495301"/>
    <w:rsid w:val="00497329"/>
    <w:rsid w:val="004A234F"/>
    <w:rsid w:val="004C568C"/>
    <w:rsid w:val="004D291A"/>
    <w:rsid w:val="004D3DBB"/>
    <w:rsid w:val="004D51AF"/>
    <w:rsid w:val="004E30DB"/>
    <w:rsid w:val="004E31DD"/>
    <w:rsid w:val="004E41E8"/>
    <w:rsid w:val="004F18F6"/>
    <w:rsid w:val="004F46D9"/>
    <w:rsid w:val="004F52E7"/>
    <w:rsid w:val="004F74DD"/>
    <w:rsid w:val="005037DB"/>
    <w:rsid w:val="00504074"/>
    <w:rsid w:val="00504479"/>
    <w:rsid w:val="00512236"/>
    <w:rsid w:val="005179DF"/>
    <w:rsid w:val="005210C3"/>
    <w:rsid w:val="005235FF"/>
    <w:rsid w:val="00527C72"/>
    <w:rsid w:val="00541EC7"/>
    <w:rsid w:val="005431F9"/>
    <w:rsid w:val="005479AA"/>
    <w:rsid w:val="00551268"/>
    <w:rsid w:val="0055345E"/>
    <w:rsid w:val="00554FFA"/>
    <w:rsid w:val="00555EE1"/>
    <w:rsid w:val="005562F6"/>
    <w:rsid w:val="005604A4"/>
    <w:rsid w:val="00565CF1"/>
    <w:rsid w:val="00570C82"/>
    <w:rsid w:val="00573EEE"/>
    <w:rsid w:val="005801C5"/>
    <w:rsid w:val="00581710"/>
    <w:rsid w:val="00581B82"/>
    <w:rsid w:val="005848AD"/>
    <w:rsid w:val="0058653E"/>
    <w:rsid w:val="00587DBA"/>
    <w:rsid w:val="00593E8C"/>
    <w:rsid w:val="0059441F"/>
    <w:rsid w:val="00595362"/>
    <w:rsid w:val="005A2C96"/>
    <w:rsid w:val="005A49E4"/>
    <w:rsid w:val="005A6BD8"/>
    <w:rsid w:val="005B070D"/>
    <w:rsid w:val="005B10B2"/>
    <w:rsid w:val="005B2D6E"/>
    <w:rsid w:val="005B58E4"/>
    <w:rsid w:val="005C4039"/>
    <w:rsid w:val="005C5A72"/>
    <w:rsid w:val="005D289A"/>
    <w:rsid w:val="005D51E9"/>
    <w:rsid w:val="005E46E0"/>
    <w:rsid w:val="005F4AE1"/>
    <w:rsid w:val="005F4C34"/>
    <w:rsid w:val="005F61B2"/>
    <w:rsid w:val="00607D89"/>
    <w:rsid w:val="00610040"/>
    <w:rsid w:val="00617FFE"/>
    <w:rsid w:val="00631F6B"/>
    <w:rsid w:val="0064132A"/>
    <w:rsid w:val="006450F6"/>
    <w:rsid w:val="0064547F"/>
    <w:rsid w:val="00645595"/>
    <w:rsid w:val="0065137E"/>
    <w:rsid w:val="00652DC9"/>
    <w:rsid w:val="006550AB"/>
    <w:rsid w:val="006560BC"/>
    <w:rsid w:val="00660B41"/>
    <w:rsid w:val="00663D1D"/>
    <w:rsid w:val="0066529B"/>
    <w:rsid w:val="00667735"/>
    <w:rsid w:val="00667CD1"/>
    <w:rsid w:val="00681122"/>
    <w:rsid w:val="00682C38"/>
    <w:rsid w:val="006966BF"/>
    <w:rsid w:val="006A0668"/>
    <w:rsid w:val="006A30F9"/>
    <w:rsid w:val="006A3DC5"/>
    <w:rsid w:val="006A50B1"/>
    <w:rsid w:val="006B0E55"/>
    <w:rsid w:val="006B3639"/>
    <w:rsid w:val="006B59FE"/>
    <w:rsid w:val="006B6111"/>
    <w:rsid w:val="006B7EB2"/>
    <w:rsid w:val="006B7FF7"/>
    <w:rsid w:val="006C40C7"/>
    <w:rsid w:val="006C565D"/>
    <w:rsid w:val="006D10C5"/>
    <w:rsid w:val="006D21C3"/>
    <w:rsid w:val="006D7E96"/>
    <w:rsid w:val="006E1492"/>
    <w:rsid w:val="006E5889"/>
    <w:rsid w:val="006F1F5B"/>
    <w:rsid w:val="006F5B9C"/>
    <w:rsid w:val="007026E1"/>
    <w:rsid w:val="00705542"/>
    <w:rsid w:val="00717354"/>
    <w:rsid w:val="00723158"/>
    <w:rsid w:val="007318CB"/>
    <w:rsid w:val="007356D4"/>
    <w:rsid w:val="00736019"/>
    <w:rsid w:val="00737250"/>
    <w:rsid w:val="007407F6"/>
    <w:rsid w:val="00741292"/>
    <w:rsid w:val="0074254E"/>
    <w:rsid w:val="00742C6D"/>
    <w:rsid w:val="007455C5"/>
    <w:rsid w:val="00751369"/>
    <w:rsid w:val="00752E67"/>
    <w:rsid w:val="0075419A"/>
    <w:rsid w:val="00761F8B"/>
    <w:rsid w:val="00762F57"/>
    <w:rsid w:val="00781081"/>
    <w:rsid w:val="00785B50"/>
    <w:rsid w:val="00791CAE"/>
    <w:rsid w:val="00791ED5"/>
    <w:rsid w:val="00794F82"/>
    <w:rsid w:val="007A1B2D"/>
    <w:rsid w:val="007A3298"/>
    <w:rsid w:val="007A3415"/>
    <w:rsid w:val="007A55F8"/>
    <w:rsid w:val="007A565D"/>
    <w:rsid w:val="007B2A45"/>
    <w:rsid w:val="007B39F6"/>
    <w:rsid w:val="007B57C2"/>
    <w:rsid w:val="007C1A15"/>
    <w:rsid w:val="007C206E"/>
    <w:rsid w:val="007E046A"/>
    <w:rsid w:val="007E36C7"/>
    <w:rsid w:val="007F5D32"/>
    <w:rsid w:val="0080062B"/>
    <w:rsid w:val="008102EF"/>
    <w:rsid w:val="008105F2"/>
    <w:rsid w:val="0081318B"/>
    <w:rsid w:val="00813E52"/>
    <w:rsid w:val="008152AE"/>
    <w:rsid w:val="0081578A"/>
    <w:rsid w:val="00821BFF"/>
    <w:rsid w:val="00825C42"/>
    <w:rsid w:val="0083491A"/>
    <w:rsid w:val="00837F8F"/>
    <w:rsid w:val="008411EF"/>
    <w:rsid w:val="00845237"/>
    <w:rsid w:val="00852600"/>
    <w:rsid w:val="008575F9"/>
    <w:rsid w:val="00864622"/>
    <w:rsid w:val="00872777"/>
    <w:rsid w:val="00880ADB"/>
    <w:rsid w:val="008864E5"/>
    <w:rsid w:val="00896A79"/>
    <w:rsid w:val="00897B2A"/>
    <w:rsid w:val="008A1B9D"/>
    <w:rsid w:val="008A2200"/>
    <w:rsid w:val="008A5766"/>
    <w:rsid w:val="008B7065"/>
    <w:rsid w:val="008C3A19"/>
    <w:rsid w:val="008C656F"/>
    <w:rsid w:val="008D13FF"/>
    <w:rsid w:val="008E203B"/>
    <w:rsid w:val="008E2092"/>
    <w:rsid w:val="008E3A9C"/>
    <w:rsid w:val="008E448C"/>
    <w:rsid w:val="008E6032"/>
    <w:rsid w:val="008F77D2"/>
    <w:rsid w:val="0090271C"/>
    <w:rsid w:val="009113E2"/>
    <w:rsid w:val="009124E2"/>
    <w:rsid w:val="00913758"/>
    <w:rsid w:val="00916400"/>
    <w:rsid w:val="00923605"/>
    <w:rsid w:val="00923E5C"/>
    <w:rsid w:val="00927DCC"/>
    <w:rsid w:val="00933346"/>
    <w:rsid w:val="00934905"/>
    <w:rsid w:val="0093672F"/>
    <w:rsid w:val="00941B8C"/>
    <w:rsid w:val="00943A03"/>
    <w:rsid w:val="00955312"/>
    <w:rsid w:val="009710A2"/>
    <w:rsid w:val="009731A2"/>
    <w:rsid w:val="00974E1C"/>
    <w:rsid w:val="009754CD"/>
    <w:rsid w:val="00977FB5"/>
    <w:rsid w:val="00983552"/>
    <w:rsid w:val="00983FF5"/>
    <w:rsid w:val="00985FBB"/>
    <w:rsid w:val="0098732D"/>
    <w:rsid w:val="00993916"/>
    <w:rsid w:val="0099694F"/>
    <w:rsid w:val="009B1597"/>
    <w:rsid w:val="009B3200"/>
    <w:rsid w:val="009B45D0"/>
    <w:rsid w:val="009B502A"/>
    <w:rsid w:val="009B6318"/>
    <w:rsid w:val="009B79CA"/>
    <w:rsid w:val="009C3F23"/>
    <w:rsid w:val="009D1D72"/>
    <w:rsid w:val="009D348D"/>
    <w:rsid w:val="009D5F8B"/>
    <w:rsid w:val="009D6D1A"/>
    <w:rsid w:val="009E0946"/>
    <w:rsid w:val="009F7F0B"/>
    <w:rsid w:val="00A01BF8"/>
    <w:rsid w:val="00A035F1"/>
    <w:rsid w:val="00A11EA4"/>
    <w:rsid w:val="00A14DE6"/>
    <w:rsid w:val="00A1749D"/>
    <w:rsid w:val="00A22F77"/>
    <w:rsid w:val="00A2445B"/>
    <w:rsid w:val="00A25882"/>
    <w:rsid w:val="00A269E5"/>
    <w:rsid w:val="00A33DFB"/>
    <w:rsid w:val="00A36711"/>
    <w:rsid w:val="00A43865"/>
    <w:rsid w:val="00A45804"/>
    <w:rsid w:val="00A51520"/>
    <w:rsid w:val="00A54BE4"/>
    <w:rsid w:val="00A60984"/>
    <w:rsid w:val="00A61CA3"/>
    <w:rsid w:val="00A653DA"/>
    <w:rsid w:val="00A67665"/>
    <w:rsid w:val="00A813AB"/>
    <w:rsid w:val="00A8217D"/>
    <w:rsid w:val="00A8378B"/>
    <w:rsid w:val="00A84461"/>
    <w:rsid w:val="00A87814"/>
    <w:rsid w:val="00A90133"/>
    <w:rsid w:val="00AA0598"/>
    <w:rsid w:val="00AA0726"/>
    <w:rsid w:val="00AA18EE"/>
    <w:rsid w:val="00AA224B"/>
    <w:rsid w:val="00AA4226"/>
    <w:rsid w:val="00AA5BBC"/>
    <w:rsid w:val="00AA6FA4"/>
    <w:rsid w:val="00AB00E3"/>
    <w:rsid w:val="00AB2FD7"/>
    <w:rsid w:val="00AB3785"/>
    <w:rsid w:val="00AB43C0"/>
    <w:rsid w:val="00AB69D9"/>
    <w:rsid w:val="00AB739B"/>
    <w:rsid w:val="00AC486C"/>
    <w:rsid w:val="00AD6B68"/>
    <w:rsid w:val="00AD7017"/>
    <w:rsid w:val="00AE0089"/>
    <w:rsid w:val="00AE2BF6"/>
    <w:rsid w:val="00AE5EC3"/>
    <w:rsid w:val="00AF1675"/>
    <w:rsid w:val="00AF4DC1"/>
    <w:rsid w:val="00AF50F1"/>
    <w:rsid w:val="00AF58B3"/>
    <w:rsid w:val="00AF62E3"/>
    <w:rsid w:val="00AF718E"/>
    <w:rsid w:val="00B0125A"/>
    <w:rsid w:val="00B05A75"/>
    <w:rsid w:val="00B06F3E"/>
    <w:rsid w:val="00B16625"/>
    <w:rsid w:val="00B20735"/>
    <w:rsid w:val="00B21B20"/>
    <w:rsid w:val="00B34F58"/>
    <w:rsid w:val="00B41BE0"/>
    <w:rsid w:val="00B42B3B"/>
    <w:rsid w:val="00B45802"/>
    <w:rsid w:val="00B504DA"/>
    <w:rsid w:val="00B57310"/>
    <w:rsid w:val="00B629E8"/>
    <w:rsid w:val="00B62CD7"/>
    <w:rsid w:val="00B6340A"/>
    <w:rsid w:val="00B779DE"/>
    <w:rsid w:val="00B83AB0"/>
    <w:rsid w:val="00B84687"/>
    <w:rsid w:val="00B90FED"/>
    <w:rsid w:val="00B94A9D"/>
    <w:rsid w:val="00BA0F5B"/>
    <w:rsid w:val="00BA16E6"/>
    <w:rsid w:val="00BA382E"/>
    <w:rsid w:val="00BA7F15"/>
    <w:rsid w:val="00BB1AB6"/>
    <w:rsid w:val="00BB1BE8"/>
    <w:rsid w:val="00BB34F4"/>
    <w:rsid w:val="00BB3778"/>
    <w:rsid w:val="00BB4CB0"/>
    <w:rsid w:val="00BC1A27"/>
    <w:rsid w:val="00BD220F"/>
    <w:rsid w:val="00BD6807"/>
    <w:rsid w:val="00BD68D7"/>
    <w:rsid w:val="00BE05B1"/>
    <w:rsid w:val="00BE0BDE"/>
    <w:rsid w:val="00BE23B6"/>
    <w:rsid w:val="00BE36A4"/>
    <w:rsid w:val="00C00BCD"/>
    <w:rsid w:val="00C0421D"/>
    <w:rsid w:val="00C04939"/>
    <w:rsid w:val="00C06F1A"/>
    <w:rsid w:val="00C12475"/>
    <w:rsid w:val="00C14054"/>
    <w:rsid w:val="00C22DC4"/>
    <w:rsid w:val="00C334F8"/>
    <w:rsid w:val="00C33546"/>
    <w:rsid w:val="00C51EC1"/>
    <w:rsid w:val="00C551F8"/>
    <w:rsid w:val="00C57EC9"/>
    <w:rsid w:val="00C73764"/>
    <w:rsid w:val="00C85D75"/>
    <w:rsid w:val="00C87FC6"/>
    <w:rsid w:val="00C93CCE"/>
    <w:rsid w:val="00C95079"/>
    <w:rsid w:val="00CA2E09"/>
    <w:rsid w:val="00CA3293"/>
    <w:rsid w:val="00CA4D00"/>
    <w:rsid w:val="00CA5660"/>
    <w:rsid w:val="00CB4B76"/>
    <w:rsid w:val="00CB6409"/>
    <w:rsid w:val="00CC0778"/>
    <w:rsid w:val="00CC368F"/>
    <w:rsid w:val="00CC7EC9"/>
    <w:rsid w:val="00CD0688"/>
    <w:rsid w:val="00CD16EC"/>
    <w:rsid w:val="00CD20D2"/>
    <w:rsid w:val="00CD28EF"/>
    <w:rsid w:val="00CD74F7"/>
    <w:rsid w:val="00CE2C22"/>
    <w:rsid w:val="00CE3235"/>
    <w:rsid w:val="00CE34F2"/>
    <w:rsid w:val="00CE71BB"/>
    <w:rsid w:val="00CF357B"/>
    <w:rsid w:val="00CF65AE"/>
    <w:rsid w:val="00D05E23"/>
    <w:rsid w:val="00D11BC5"/>
    <w:rsid w:val="00D213AB"/>
    <w:rsid w:val="00D217A0"/>
    <w:rsid w:val="00D24899"/>
    <w:rsid w:val="00D34C08"/>
    <w:rsid w:val="00D36098"/>
    <w:rsid w:val="00D42710"/>
    <w:rsid w:val="00D42DB2"/>
    <w:rsid w:val="00D467B2"/>
    <w:rsid w:val="00D52886"/>
    <w:rsid w:val="00D574C9"/>
    <w:rsid w:val="00D61CD4"/>
    <w:rsid w:val="00D64A76"/>
    <w:rsid w:val="00D64C9E"/>
    <w:rsid w:val="00D73B5E"/>
    <w:rsid w:val="00D7721E"/>
    <w:rsid w:val="00D77747"/>
    <w:rsid w:val="00D8264B"/>
    <w:rsid w:val="00D84F58"/>
    <w:rsid w:val="00D86C6F"/>
    <w:rsid w:val="00D93720"/>
    <w:rsid w:val="00D9659E"/>
    <w:rsid w:val="00D97B64"/>
    <w:rsid w:val="00DA02DE"/>
    <w:rsid w:val="00DA3872"/>
    <w:rsid w:val="00DA5AF1"/>
    <w:rsid w:val="00DB0AFF"/>
    <w:rsid w:val="00DB191C"/>
    <w:rsid w:val="00DB3F79"/>
    <w:rsid w:val="00DB41BE"/>
    <w:rsid w:val="00DB6653"/>
    <w:rsid w:val="00DB6E27"/>
    <w:rsid w:val="00DB79F5"/>
    <w:rsid w:val="00DC0B39"/>
    <w:rsid w:val="00DC1996"/>
    <w:rsid w:val="00DC2327"/>
    <w:rsid w:val="00DC3035"/>
    <w:rsid w:val="00DC4E2A"/>
    <w:rsid w:val="00DC62B2"/>
    <w:rsid w:val="00DD42F8"/>
    <w:rsid w:val="00DD4D54"/>
    <w:rsid w:val="00DE1834"/>
    <w:rsid w:val="00DE5869"/>
    <w:rsid w:val="00DF0ECF"/>
    <w:rsid w:val="00DF3922"/>
    <w:rsid w:val="00DF596D"/>
    <w:rsid w:val="00DF625C"/>
    <w:rsid w:val="00DF6E62"/>
    <w:rsid w:val="00E02929"/>
    <w:rsid w:val="00E032CF"/>
    <w:rsid w:val="00E06581"/>
    <w:rsid w:val="00E06FC8"/>
    <w:rsid w:val="00E13FE7"/>
    <w:rsid w:val="00E16F2B"/>
    <w:rsid w:val="00E211E8"/>
    <w:rsid w:val="00E219DC"/>
    <w:rsid w:val="00E22EB3"/>
    <w:rsid w:val="00E26BF2"/>
    <w:rsid w:val="00E30731"/>
    <w:rsid w:val="00E31EEC"/>
    <w:rsid w:val="00E36BE5"/>
    <w:rsid w:val="00E36C28"/>
    <w:rsid w:val="00E420B2"/>
    <w:rsid w:val="00E443B7"/>
    <w:rsid w:val="00E447F3"/>
    <w:rsid w:val="00E45C48"/>
    <w:rsid w:val="00E53D08"/>
    <w:rsid w:val="00E5423F"/>
    <w:rsid w:val="00E62C63"/>
    <w:rsid w:val="00E64456"/>
    <w:rsid w:val="00E65F50"/>
    <w:rsid w:val="00E66566"/>
    <w:rsid w:val="00E7072B"/>
    <w:rsid w:val="00E73873"/>
    <w:rsid w:val="00E74D6F"/>
    <w:rsid w:val="00E852E8"/>
    <w:rsid w:val="00EA0CDD"/>
    <w:rsid w:val="00EA6839"/>
    <w:rsid w:val="00EA7D5B"/>
    <w:rsid w:val="00EB02DF"/>
    <w:rsid w:val="00EB0D6A"/>
    <w:rsid w:val="00EB6646"/>
    <w:rsid w:val="00EC0CF1"/>
    <w:rsid w:val="00EC0FBA"/>
    <w:rsid w:val="00EC1F4E"/>
    <w:rsid w:val="00EC73DE"/>
    <w:rsid w:val="00ED30FC"/>
    <w:rsid w:val="00ED333F"/>
    <w:rsid w:val="00EE07CA"/>
    <w:rsid w:val="00EE26C8"/>
    <w:rsid w:val="00EE6C1D"/>
    <w:rsid w:val="00EF2400"/>
    <w:rsid w:val="00EF2E0E"/>
    <w:rsid w:val="00EF463D"/>
    <w:rsid w:val="00EF62C5"/>
    <w:rsid w:val="00EF763F"/>
    <w:rsid w:val="00F01C80"/>
    <w:rsid w:val="00F02D31"/>
    <w:rsid w:val="00F06320"/>
    <w:rsid w:val="00F0767F"/>
    <w:rsid w:val="00F11607"/>
    <w:rsid w:val="00F26CF5"/>
    <w:rsid w:val="00F2742B"/>
    <w:rsid w:val="00F30471"/>
    <w:rsid w:val="00F3085E"/>
    <w:rsid w:val="00F317DC"/>
    <w:rsid w:val="00F34B90"/>
    <w:rsid w:val="00F35354"/>
    <w:rsid w:val="00F37110"/>
    <w:rsid w:val="00F405A0"/>
    <w:rsid w:val="00F46289"/>
    <w:rsid w:val="00F4647C"/>
    <w:rsid w:val="00F512A1"/>
    <w:rsid w:val="00F53073"/>
    <w:rsid w:val="00F56771"/>
    <w:rsid w:val="00F61A0C"/>
    <w:rsid w:val="00F62D43"/>
    <w:rsid w:val="00F72554"/>
    <w:rsid w:val="00F80595"/>
    <w:rsid w:val="00F854F6"/>
    <w:rsid w:val="00F86318"/>
    <w:rsid w:val="00F9014A"/>
    <w:rsid w:val="00F90DF9"/>
    <w:rsid w:val="00F92501"/>
    <w:rsid w:val="00FA368F"/>
    <w:rsid w:val="00FA453B"/>
    <w:rsid w:val="00FA493B"/>
    <w:rsid w:val="00FD3E75"/>
    <w:rsid w:val="00FD577E"/>
    <w:rsid w:val="00FE08F3"/>
    <w:rsid w:val="00FE1207"/>
    <w:rsid w:val="00FF015D"/>
    <w:rsid w:val="00FF0D00"/>
    <w:rsid w:val="00FF5458"/>
    <w:rsid w:val="00FF7105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4F4F2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2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sid w:val="006A066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3AB"/>
    <w:rPr>
      <w:color w:val="969696" w:themeColor="followedHyperlink"/>
      <w:u w:val="single"/>
    </w:rPr>
  </w:style>
  <w:style w:type="character" w:customStyle="1" w:styleId="label">
    <w:name w:val="label"/>
    <w:basedOn w:val="DefaultParagraphFont"/>
    <w:rsid w:val="00EF2E0E"/>
  </w:style>
  <w:style w:type="paragraph" w:styleId="NormalWeb">
    <w:name w:val="Normal (Web)"/>
    <w:basedOn w:val="Normal"/>
    <w:uiPriority w:val="99"/>
    <w:semiHidden/>
    <w:unhideWhenUsed/>
    <w:rsid w:val="00663D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</w:rPr>
  </w:style>
  <w:style w:type="paragraph" w:styleId="Caption">
    <w:name w:val="caption"/>
    <w:basedOn w:val="Normal"/>
    <w:next w:val="Normal"/>
    <w:uiPriority w:val="35"/>
    <w:unhideWhenUsed/>
    <w:qFormat/>
    <w:rsid w:val="00512236"/>
    <w:pPr>
      <w:spacing w:before="0" w:after="200"/>
    </w:pPr>
    <w:rPr>
      <w:i/>
      <w:iCs/>
      <w:color w:val="22205F" w:themeColor="text2"/>
      <w:sz w:val="18"/>
      <w:szCs w:val="18"/>
    </w:rPr>
  </w:style>
  <w:style w:type="character" w:customStyle="1" w:styleId="st">
    <w:name w:val="st"/>
    <w:basedOn w:val="DefaultParagraphFont"/>
    <w:rsid w:val="0057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CC31A291334F0EA68CB553A3D82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FA1F-7085-4E3E-8B25-C1E4B165ADD3}"/>
      </w:docPartPr>
      <w:docPartBody>
        <w:p w:rsidR="008B51C6" w:rsidRDefault="00404049" w:rsidP="00404049">
          <w:pPr>
            <w:pStyle w:val="97CC31A291334F0EA68CB553A3D821E8"/>
          </w:pPr>
          <w:r w:rsidRPr="00356BB9">
            <w:t>Company</w:t>
          </w:r>
        </w:p>
      </w:docPartBody>
    </w:docPart>
    <w:docPart>
      <w:docPartPr>
        <w:name w:val="7F1B5E987B414090AD2DDC6105E6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F8838-9AEC-4CB0-93D3-B2C2333C4BC1}"/>
      </w:docPartPr>
      <w:docPartBody>
        <w:p w:rsidR="008B51C6" w:rsidRDefault="00404049" w:rsidP="00404049">
          <w:pPr>
            <w:pStyle w:val="7F1B5E987B414090AD2DDC6105E6DCD1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ino-Alt">
    <w:panose1 w:val="02000000000000000000"/>
    <w:charset w:val="00"/>
    <w:family w:val="auto"/>
    <w:pitch w:val="variable"/>
    <w:sig w:usb0="800000AF" w:usb1="5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no 13">
    <w:panose1 w:val="02000000000000000000"/>
    <w:charset w:val="00"/>
    <w:family w:val="auto"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FE"/>
    <w:rsid w:val="00250A97"/>
    <w:rsid w:val="002B0E79"/>
    <w:rsid w:val="0039407B"/>
    <w:rsid w:val="00404049"/>
    <w:rsid w:val="004901FE"/>
    <w:rsid w:val="00677BD5"/>
    <w:rsid w:val="008B51C6"/>
    <w:rsid w:val="00B47D78"/>
    <w:rsid w:val="00B87EF4"/>
    <w:rsid w:val="00C9520E"/>
    <w:rsid w:val="00E502E7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791E303A247F3A271BEBE03A0AB08">
    <w:name w:val="A27791E303A247F3A271BEBE03A0AB08"/>
  </w:style>
  <w:style w:type="paragraph" w:customStyle="1" w:styleId="C6FA9FF895734943AD04B7A0837E5192">
    <w:name w:val="C6FA9FF895734943AD04B7A0837E5192"/>
  </w:style>
  <w:style w:type="paragraph" w:customStyle="1" w:styleId="C2E06C3606054E5D8A4FC87C35689AC5">
    <w:name w:val="C2E06C3606054E5D8A4FC87C35689AC5"/>
  </w:style>
  <w:style w:type="paragraph" w:customStyle="1" w:styleId="E6E8F798F367466680A8B6C481A5D5EC">
    <w:name w:val="E6E8F798F367466680A8B6C481A5D5EC"/>
  </w:style>
  <w:style w:type="paragraph" w:customStyle="1" w:styleId="147C18109DA3480FBBACA6AF247E04D7">
    <w:name w:val="147C18109DA3480FBBACA6AF247E04D7"/>
  </w:style>
  <w:style w:type="paragraph" w:customStyle="1" w:styleId="C285175999AD4664A04BE512F53C0083">
    <w:name w:val="C285175999AD4664A04BE512F53C0083"/>
  </w:style>
  <w:style w:type="paragraph" w:customStyle="1" w:styleId="DB908B7C3D0C4B3A87B252817355720A">
    <w:name w:val="DB908B7C3D0C4B3A87B252817355720A"/>
  </w:style>
  <w:style w:type="paragraph" w:customStyle="1" w:styleId="7D047510D2844CF291AB458524D311EA">
    <w:name w:val="7D047510D2844CF291AB458524D311EA"/>
  </w:style>
  <w:style w:type="paragraph" w:customStyle="1" w:styleId="A361A4BE56F5446C9B8DF70B399B1776">
    <w:name w:val="A361A4BE56F5446C9B8DF70B399B1776"/>
  </w:style>
  <w:style w:type="paragraph" w:customStyle="1" w:styleId="4472D729F2CF47D880BD3EBD9A273896">
    <w:name w:val="4472D729F2CF47D880BD3EBD9A273896"/>
  </w:style>
  <w:style w:type="paragraph" w:customStyle="1" w:styleId="7F73BB6AD90E4B55BB2749F57B9DE6C7">
    <w:name w:val="7F73BB6AD90E4B55BB2749F57B9DE6C7"/>
  </w:style>
  <w:style w:type="paragraph" w:customStyle="1" w:styleId="3CC5C8E4B4BC4BFFAF8148062BD30242">
    <w:name w:val="3CC5C8E4B4BC4BFFAF8148062BD30242"/>
  </w:style>
  <w:style w:type="paragraph" w:customStyle="1" w:styleId="E9F162ADBDB74138823607CFD5237B6A">
    <w:name w:val="E9F162ADBDB74138823607CFD5237B6A"/>
  </w:style>
  <w:style w:type="paragraph" w:customStyle="1" w:styleId="14C25D40A2974D89A695B4E8B48B23D9">
    <w:name w:val="14C25D40A2974D89A695B4E8B48B23D9"/>
  </w:style>
  <w:style w:type="paragraph" w:customStyle="1" w:styleId="2A3EFBCFAA9444538B89153F06AF766B">
    <w:name w:val="2A3EFBCFAA9444538B89153F06AF766B"/>
  </w:style>
  <w:style w:type="paragraph" w:customStyle="1" w:styleId="71E748C0A8D64CCBBF29BADBAACBB0BD">
    <w:name w:val="71E748C0A8D64CCBBF29BADBAACBB0BD"/>
  </w:style>
  <w:style w:type="paragraph" w:customStyle="1" w:styleId="5EE9D865E89440FAB794018F1EA68395">
    <w:name w:val="5EE9D865E89440FAB794018F1EA68395"/>
  </w:style>
  <w:style w:type="paragraph" w:customStyle="1" w:styleId="9FB3D2448F2548C4A68EB0C242355683">
    <w:name w:val="9FB3D2448F2548C4A68EB0C242355683"/>
  </w:style>
  <w:style w:type="paragraph" w:customStyle="1" w:styleId="09720FA17EC14659962A32AAAEB89A42">
    <w:name w:val="09720FA17EC14659962A32AAAEB89A42"/>
  </w:style>
  <w:style w:type="paragraph" w:customStyle="1" w:styleId="46D5F152B44F41F9960FF2C588E68869">
    <w:name w:val="46D5F152B44F41F9960FF2C588E68869"/>
  </w:style>
  <w:style w:type="paragraph" w:customStyle="1" w:styleId="EF83B1314E7D4A9981692A5B17654630">
    <w:name w:val="EF83B1314E7D4A9981692A5B17654630"/>
  </w:style>
  <w:style w:type="paragraph" w:customStyle="1" w:styleId="D476A5C1062A4DFE96E3C20BB1A27EAD">
    <w:name w:val="D476A5C1062A4DFE96E3C20BB1A27EAD"/>
  </w:style>
  <w:style w:type="paragraph" w:customStyle="1" w:styleId="A3C45C4A7F524FC2A1722C708F10271F">
    <w:name w:val="A3C45C4A7F524FC2A1722C708F10271F"/>
  </w:style>
  <w:style w:type="paragraph" w:customStyle="1" w:styleId="A745C9D3112E4737AEE75B11F9914064">
    <w:name w:val="A745C9D3112E4737AEE75B11F9914064"/>
  </w:style>
  <w:style w:type="paragraph" w:customStyle="1" w:styleId="57E23BB6F85D44E6A87FEB1FEAFC3850">
    <w:name w:val="57E23BB6F85D44E6A87FEB1FEAFC3850"/>
  </w:style>
  <w:style w:type="paragraph" w:customStyle="1" w:styleId="9774A14962B14A0F9856D4D727DC84A2">
    <w:name w:val="9774A14962B14A0F9856D4D727DC84A2"/>
  </w:style>
  <w:style w:type="paragraph" w:customStyle="1" w:styleId="E543F8DD9C1A4582A6323A74329E8534">
    <w:name w:val="E543F8DD9C1A4582A6323A74329E8534"/>
  </w:style>
  <w:style w:type="paragraph" w:customStyle="1" w:styleId="0134CD95B81A494097EE3B904658FE33">
    <w:name w:val="0134CD95B81A494097EE3B904658FE33"/>
  </w:style>
  <w:style w:type="paragraph" w:customStyle="1" w:styleId="EAF812DEAA7846CDBA4770CD8FBD4E74">
    <w:name w:val="EAF812DEAA7846CDBA4770CD8FBD4E74"/>
  </w:style>
  <w:style w:type="paragraph" w:customStyle="1" w:styleId="7DBD5DB779E248739342068054B6E234">
    <w:name w:val="7DBD5DB779E248739342068054B6E234"/>
  </w:style>
  <w:style w:type="paragraph" w:customStyle="1" w:styleId="F0B1D555D22640159AEEFCC44032366B">
    <w:name w:val="F0B1D555D22640159AEEFCC44032366B"/>
  </w:style>
  <w:style w:type="paragraph" w:customStyle="1" w:styleId="3AD4A55C73144733B1E6EA04F3BAF637">
    <w:name w:val="3AD4A55C73144733B1E6EA04F3BAF637"/>
  </w:style>
  <w:style w:type="paragraph" w:customStyle="1" w:styleId="D641BE600AD9488EB8EB5C6241B15D8A">
    <w:name w:val="D641BE600AD9488EB8EB5C6241B15D8A"/>
    <w:rsid w:val="004901FE"/>
  </w:style>
  <w:style w:type="paragraph" w:customStyle="1" w:styleId="DE0319C431D245168001BFAF2F6F19B7">
    <w:name w:val="DE0319C431D245168001BFAF2F6F19B7"/>
    <w:rsid w:val="004901FE"/>
  </w:style>
  <w:style w:type="paragraph" w:customStyle="1" w:styleId="35CD12C2243045709113ACA57A00A497">
    <w:name w:val="35CD12C2243045709113ACA57A00A497"/>
    <w:rsid w:val="004901FE"/>
  </w:style>
  <w:style w:type="paragraph" w:customStyle="1" w:styleId="03938405BF0142609D390CF9DFB821E4">
    <w:name w:val="03938405BF0142609D390CF9DFB821E4"/>
    <w:rsid w:val="004901FE"/>
  </w:style>
  <w:style w:type="paragraph" w:customStyle="1" w:styleId="384CFE4052F947B08773786A5AFC3F37">
    <w:name w:val="384CFE4052F947B08773786A5AFC3F37"/>
    <w:rsid w:val="004901FE"/>
  </w:style>
  <w:style w:type="paragraph" w:customStyle="1" w:styleId="A693EFC8F498495DA4D08FD541228F31">
    <w:name w:val="A693EFC8F498495DA4D08FD541228F31"/>
    <w:rsid w:val="004901FE"/>
  </w:style>
  <w:style w:type="paragraph" w:customStyle="1" w:styleId="F157AA9C62624A66A91CA47303317F37">
    <w:name w:val="F157AA9C62624A66A91CA47303317F37"/>
    <w:rsid w:val="004901FE"/>
  </w:style>
  <w:style w:type="character" w:styleId="PlaceholderText">
    <w:name w:val="Placeholder Text"/>
    <w:basedOn w:val="DefaultParagraphFont"/>
    <w:uiPriority w:val="99"/>
    <w:semiHidden/>
    <w:rsid w:val="00404049"/>
    <w:rPr>
      <w:color w:val="808080"/>
    </w:rPr>
  </w:style>
  <w:style w:type="paragraph" w:customStyle="1" w:styleId="1BB40B46107E4E45A44034F23F37105C">
    <w:name w:val="1BB40B46107E4E45A44034F23F37105C"/>
    <w:rsid w:val="00B47D78"/>
  </w:style>
  <w:style w:type="paragraph" w:customStyle="1" w:styleId="3545B5C4933B48DE86750F34422C378E">
    <w:name w:val="3545B5C4933B48DE86750F34422C378E"/>
    <w:rsid w:val="00B47D78"/>
  </w:style>
  <w:style w:type="paragraph" w:customStyle="1" w:styleId="97CC31A291334F0EA68CB553A3D821E8">
    <w:name w:val="97CC31A291334F0EA68CB553A3D821E8"/>
    <w:rsid w:val="00404049"/>
  </w:style>
  <w:style w:type="paragraph" w:customStyle="1" w:styleId="7F1B5E987B414090AD2DDC6105E6DCD1">
    <w:name w:val="7F1B5E987B414090AD2DDC6105E6DCD1"/>
    <w:rsid w:val="00404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1" ma:contentTypeDescription="Create a new document." ma:contentTypeScope="" ma:versionID="de04de53ccdb8f694eb9a88236453db7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632cfef8e54d89974466751e921079af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D35-5D79-48F2-8381-437704D17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81222-EDED-4C90-B963-F4D06CB43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6A2D4-3C09-4184-9620-B630863F7B93}">
  <ds:schemaRefs>
    <ds:schemaRef ds:uri="http://schemas.microsoft.com/office/2006/metadata/properties"/>
    <ds:schemaRef ds:uri="dbb7807b-0bfa-4867-be99-c973128321c8"/>
    <ds:schemaRef ds:uri="http://purl.org/dc/terms/"/>
    <ds:schemaRef ds:uri="http://schemas.openxmlformats.org/package/2006/metadata/core-properties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A26BD10-D2BA-4929-A8FD-2C2689F9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2019-07-24T17:07:00Z</dcterms:created>
  <dcterms:modified xsi:type="dcterms:W3CDTF">2019-07-24T19:32:00Z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0x010100DEAC778B8D440E41BD63D4A6C75DE03B</vt:lpwstr>
  </property>
</Properties>
</file>